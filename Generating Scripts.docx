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361C6" w:rsidRDefault="0014474F">
              <w:pPr>
                <w:pStyle w:val="Publishwithline"/>
              </w:pPr>
              <w:r>
                <w:t>Generating Scripts: IPHIS_DB</w:t>
              </w:r>
            </w:p>
          </w:sdtContent>
        </w:sdt>
        <w:p w:rsidR="00F361C6" w:rsidRDefault="00F361C6">
          <w:pPr>
            <w:pStyle w:val="underline"/>
          </w:pPr>
        </w:p>
        <w:p w:rsidR="00F361C6" w:rsidRDefault="00915989">
          <w:pPr>
            <w:pStyle w:val="PadderBetweenControlandBody"/>
          </w:pPr>
        </w:p>
      </w:sdtContent>
    </w:sdt>
    <w:p w:rsidR="00492E7E" w:rsidRPr="00492E7E" w:rsidRDefault="00492E7E">
      <w:pPr>
        <w:rPr>
          <w:sz w:val="28"/>
          <w:szCs w:val="28"/>
        </w:rPr>
      </w:pPr>
      <w:r w:rsidRPr="00492E7E">
        <w:rPr>
          <w:sz w:val="28"/>
          <w:szCs w:val="28"/>
        </w:rPr>
        <w:t xml:space="preserve">Share Database with Data </w:t>
      </w:r>
    </w:p>
    <w:p w:rsidR="00F361C6" w:rsidRPr="00492E7E" w:rsidRDefault="0014474F">
      <w:pPr>
        <w:rPr>
          <w:b/>
          <w:sz w:val="24"/>
          <w:szCs w:val="24"/>
        </w:rPr>
      </w:pPr>
      <w:r w:rsidRPr="00492E7E">
        <w:rPr>
          <w:b/>
          <w:sz w:val="24"/>
          <w:szCs w:val="24"/>
        </w:rPr>
        <w:t>Steps:</w:t>
      </w:r>
    </w:p>
    <w:p w:rsidR="0014474F" w:rsidRDefault="0014474F" w:rsidP="0014474F">
      <w:pPr>
        <w:pStyle w:val="ListParagraph"/>
        <w:numPr>
          <w:ilvl w:val="0"/>
          <w:numId w:val="1"/>
        </w:numPr>
      </w:pPr>
      <w:r>
        <w:t>Go to database</w:t>
      </w:r>
    </w:p>
    <w:p w:rsidR="0014474F" w:rsidRDefault="0014474F" w:rsidP="0014474F">
      <w:pPr>
        <w:pStyle w:val="ListParagraph"/>
      </w:pPr>
      <w:r>
        <w:rPr>
          <w:noProof/>
        </w:rPr>
        <w:drawing>
          <wp:inline distT="0" distB="0" distL="0" distR="0" wp14:anchorId="3B999C47" wp14:editId="04E975B6">
            <wp:extent cx="7452360" cy="478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1526" cy="479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4F" w:rsidRDefault="0014474F" w:rsidP="0014474F">
      <w:pPr>
        <w:pStyle w:val="ListParagraph"/>
      </w:pPr>
    </w:p>
    <w:p w:rsidR="0014474F" w:rsidRDefault="0014474F" w:rsidP="0014474F">
      <w:pPr>
        <w:pStyle w:val="ListParagraph"/>
      </w:pPr>
    </w:p>
    <w:p w:rsidR="0014474F" w:rsidRDefault="0014474F" w:rsidP="0014474F">
      <w:pPr>
        <w:pStyle w:val="ListParagraph"/>
      </w:pPr>
    </w:p>
    <w:p w:rsidR="0014474F" w:rsidRDefault="0014474F" w:rsidP="0014474F">
      <w:pPr>
        <w:pStyle w:val="ListParagraph"/>
        <w:numPr>
          <w:ilvl w:val="0"/>
          <w:numId w:val="1"/>
        </w:numPr>
      </w:pPr>
      <w:r>
        <w:t>Right Click, Go to Task, Select Generate Scripts</w:t>
      </w:r>
    </w:p>
    <w:p w:rsidR="0014474F" w:rsidRDefault="00B92C42" w:rsidP="001447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-6568440</wp:posOffset>
            </wp:positionV>
            <wp:extent cx="7787640" cy="4724041"/>
            <wp:effectExtent l="0" t="0" r="381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r="1811"/>
                    <a:stretch/>
                  </pic:blipFill>
                  <pic:spPr bwMode="auto">
                    <a:xfrm>
                      <a:off x="0" y="0"/>
                      <a:ext cx="7805903" cy="47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C42" w:rsidRDefault="00B92C42" w:rsidP="0014474F"/>
    <w:p w:rsidR="00B92C42" w:rsidRDefault="00B92C42" w:rsidP="0014474F"/>
    <w:p w:rsidR="00B92C42" w:rsidRDefault="00B92C42" w:rsidP="0014474F"/>
    <w:p w:rsidR="00B92C42" w:rsidRDefault="00B92C42" w:rsidP="0014474F"/>
    <w:p w:rsidR="00B92C42" w:rsidRPr="00B92C42" w:rsidRDefault="00B92C42" w:rsidP="00B92C42"/>
    <w:p w:rsidR="00B92C42" w:rsidRPr="00B92C42" w:rsidRDefault="00B92C42" w:rsidP="00B92C42"/>
    <w:p w:rsidR="00B92C42" w:rsidRPr="00B92C42" w:rsidRDefault="00B92C42" w:rsidP="00B92C42"/>
    <w:p w:rsidR="00B92C42" w:rsidRPr="00B92C42" w:rsidRDefault="00B92C42" w:rsidP="00B92C42"/>
    <w:p w:rsidR="00B92C42" w:rsidRPr="00B92C42" w:rsidRDefault="00B92C42" w:rsidP="00B92C42"/>
    <w:p w:rsidR="00B92C42" w:rsidRPr="00B92C42" w:rsidRDefault="00B92C42" w:rsidP="00B92C42"/>
    <w:p w:rsidR="00B92C42" w:rsidRPr="00B92C42" w:rsidRDefault="00B92C42" w:rsidP="00B92C42"/>
    <w:p w:rsidR="00B92C42" w:rsidRPr="00B92C42" w:rsidRDefault="00B92C42" w:rsidP="00B92C42"/>
    <w:p w:rsidR="00B92C42" w:rsidRDefault="00B92C42" w:rsidP="00B92C42"/>
    <w:p w:rsidR="00B92C42" w:rsidRDefault="00B92C42" w:rsidP="00B92C42">
      <w:pPr>
        <w:ind w:firstLine="720"/>
      </w:pPr>
    </w:p>
    <w:p w:rsidR="00B92C42" w:rsidRDefault="00B92C42" w:rsidP="00B92C42"/>
    <w:p w:rsidR="00B92C42" w:rsidRDefault="00B92C42" w:rsidP="00B92C42"/>
    <w:p w:rsidR="00B92C42" w:rsidRDefault="00B92C42" w:rsidP="00B92C42">
      <w:pPr>
        <w:pStyle w:val="ListParagraph"/>
        <w:numPr>
          <w:ilvl w:val="0"/>
          <w:numId w:val="1"/>
        </w:numPr>
      </w:pPr>
      <w:r>
        <w:t>Click on Next</w:t>
      </w:r>
    </w:p>
    <w:p w:rsidR="00492E7E" w:rsidRDefault="00492E7E" w:rsidP="00492E7E"/>
    <w:p w:rsidR="00492E7E" w:rsidRDefault="00492E7E" w:rsidP="00492E7E">
      <w:r>
        <w:rPr>
          <w:noProof/>
        </w:rPr>
        <w:drawing>
          <wp:inline distT="0" distB="0" distL="0" distR="0" wp14:anchorId="788D6292" wp14:editId="630B6C41">
            <wp:extent cx="8313420" cy="4907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0330" cy="49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7E" w:rsidRDefault="00492E7E" w:rsidP="00492E7E"/>
    <w:p w:rsidR="00B92C42" w:rsidRDefault="00B92C42" w:rsidP="00B92C42">
      <w:pPr>
        <w:pStyle w:val="ListParagraph"/>
        <w:numPr>
          <w:ilvl w:val="0"/>
          <w:numId w:val="1"/>
        </w:numPr>
      </w:pPr>
      <w:r>
        <w:t>Click Next</w:t>
      </w:r>
    </w:p>
    <w:p w:rsidR="00492E7E" w:rsidRDefault="00492E7E" w:rsidP="00492E7E"/>
    <w:p w:rsidR="00492E7E" w:rsidRDefault="007047AD" w:rsidP="00492E7E">
      <w:r>
        <w:rPr>
          <w:noProof/>
        </w:rPr>
        <w:drawing>
          <wp:inline distT="0" distB="0" distL="0" distR="0">
            <wp:extent cx="4754880" cy="39842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x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05" cy="39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7E" w:rsidRDefault="00492E7E" w:rsidP="00492E7E"/>
    <w:p w:rsidR="007047AD" w:rsidRDefault="00B92C42" w:rsidP="007047AD">
      <w:pPr>
        <w:pStyle w:val="ListParagraph"/>
        <w:numPr>
          <w:ilvl w:val="0"/>
          <w:numId w:val="1"/>
        </w:numPr>
      </w:pPr>
      <w:r>
        <w:t>C</w:t>
      </w:r>
      <w:r w:rsidR="007047AD">
        <w:t>lick Advanced</w:t>
      </w:r>
    </w:p>
    <w:p w:rsidR="007047AD" w:rsidRDefault="007047AD" w:rsidP="007047AD">
      <w:r>
        <w:rPr>
          <w:noProof/>
        </w:rPr>
        <w:drawing>
          <wp:inline distT="0" distB="0" distL="0" distR="0">
            <wp:extent cx="5715228" cy="468014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vnc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60" cy="46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42" w:rsidRDefault="00492E7E" w:rsidP="00B92C42">
      <w:pPr>
        <w:pStyle w:val="ListParagraph"/>
        <w:numPr>
          <w:ilvl w:val="0"/>
          <w:numId w:val="1"/>
        </w:numPr>
      </w:pPr>
      <w:r>
        <w:t xml:space="preserve">Select type of data to </w:t>
      </w:r>
      <w:proofErr w:type="gramStart"/>
      <w:r>
        <w:t>script ,</w:t>
      </w:r>
      <w:proofErr w:type="gramEnd"/>
      <w:r>
        <w:t xml:space="preserve"> Change from Drop down to Schema and Data</w:t>
      </w:r>
      <w:r w:rsidR="007047AD">
        <w:t xml:space="preserve"> , Click OK ,Then Next.</w:t>
      </w:r>
    </w:p>
    <w:p w:rsidR="007047AD" w:rsidRDefault="007047AD" w:rsidP="007047AD">
      <w:r>
        <w:rPr>
          <w:noProof/>
        </w:rPr>
        <w:drawing>
          <wp:inline distT="0" distB="0" distL="0" distR="0">
            <wp:extent cx="5219866" cy="44363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mnda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26" cy="44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AD" w:rsidRDefault="007047AD" w:rsidP="007047AD"/>
    <w:p w:rsidR="00492E7E" w:rsidRDefault="00492E7E" w:rsidP="00B92C42">
      <w:pPr>
        <w:pStyle w:val="ListParagraph"/>
        <w:numPr>
          <w:ilvl w:val="0"/>
          <w:numId w:val="1"/>
        </w:numPr>
      </w:pPr>
      <w:r>
        <w:t>You will get .sql file at location</w:t>
      </w:r>
      <w:r w:rsidR="007047AD">
        <w:t>, Click Next</w:t>
      </w:r>
    </w:p>
    <w:p w:rsidR="007047AD" w:rsidRDefault="007047AD" w:rsidP="007047AD">
      <w:r>
        <w:rPr>
          <w:noProof/>
        </w:rPr>
        <w:drawing>
          <wp:inline distT="0" distB="0" distL="0" distR="0">
            <wp:extent cx="5295900" cy="40471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xt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91" cy="40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AD" w:rsidRDefault="007047AD" w:rsidP="007047AD"/>
    <w:p w:rsidR="00915989" w:rsidRDefault="00915989" w:rsidP="007047AD"/>
    <w:p w:rsidR="00915989" w:rsidRDefault="00915989" w:rsidP="00915989">
      <w:pPr>
        <w:pStyle w:val="ListParagraph"/>
        <w:numPr>
          <w:ilvl w:val="0"/>
          <w:numId w:val="1"/>
        </w:numPr>
      </w:pPr>
      <w:r>
        <w:t xml:space="preserve">Process of Save </w:t>
      </w:r>
      <w:bookmarkStart w:id="0" w:name="_GoBack"/>
      <w:bookmarkEnd w:id="0"/>
      <w:r>
        <w:t>or publish script, Click Finish.</w:t>
      </w:r>
    </w:p>
    <w:p w:rsidR="00915989" w:rsidRDefault="00915989" w:rsidP="00915989"/>
    <w:p w:rsidR="00915989" w:rsidRDefault="00915989" w:rsidP="00915989">
      <w:pPr>
        <w:pStyle w:val="ListParagraph"/>
      </w:pPr>
      <w:r>
        <w:rPr>
          <w:noProof/>
        </w:rPr>
        <w:drawing>
          <wp:inline distT="0" distB="0" distL="0" distR="0">
            <wp:extent cx="5707380" cy="3860496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s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49" cy="38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42" w:rsidRPr="00B92C42" w:rsidRDefault="00B92C42" w:rsidP="00B92C42"/>
    <w:sectPr w:rsidR="00B92C42" w:rsidRPr="00B92C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0601"/>
    <w:multiLevelType w:val="hybridMultilevel"/>
    <w:tmpl w:val="70DE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4474F"/>
    <w:rsid w:val="0014474F"/>
    <w:rsid w:val="00492E7E"/>
    <w:rsid w:val="007047AD"/>
    <w:rsid w:val="00743F8F"/>
    <w:rsid w:val="00915989"/>
    <w:rsid w:val="00B92C42"/>
    <w:rsid w:val="00F3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B8C71-5622-42A8-AE96-F360803C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264D3-EC53-4473-90C4-2ADE1C4CD060}"/>
      </w:docPartPr>
      <w:docPartBody>
        <w:p w:rsidR="00000000" w:rsidRDefault="0095338C">
          <w:r w:rsidRPr="009A5C53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8C"/>
    <w:rsid w:val="00271131"/>
    <w:rsid w:val="0095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3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Generating Scripts: IPHIS_DB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69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2018-09-12T05:35:00Z</dcterms:created>
  <dcterms:modified xsi:type="dcterms:W3CDTF">2018-09-12T06:44:00Z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